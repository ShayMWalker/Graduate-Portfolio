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77E9" w14:textId="77777777" w:rsidR="008B588A" w:rsidRPr="00441A75" w:rsidRDefault="008B588A">
      <w:pPr>
        <w:rPr>
          <w:b/>
        </w:rPr>
      </w:pPr>
      <w:r w:rsidRPr="00441A75">
        <w:rPr>
          <w:b/>
        </w:rPr>
        <w:t xml:space="preserve">Marketer’s Toolbox Case Memo Analysis for </w:t>
      </w:r>
      <w:r w:rsidR="00D94F56">
        <w:rPr>
          <w:b/>
        </w:rPr>
        <w:t>Four Falls Coffee Company</w:t>
      </w:r>
    </w:p>
    <w:p w14:paraId="73F4D4D9" w14:textId="77777777" w:rsidR="008B588A" w:rsidRPr="004A3E36" w:rsidRDefault="008B588A">
      <w:pPr>
        <w:rPr>
          <w:b/>
        </w:rPr>
      </w:pPr>
      <w:r w:rsidRPr="004A3E36">
        <w:rPr>
          <w:b/>
        </w:rPr>
        <w:t>TARGET MARKET</w:t>
      </w:r>
    </w:p>
    <w:p w14:paraId="1296734F" w14:textId="77777777" w:rsidR="008B588A" w:rsidRPr="00EB534E" w:rsidRDefault="00EC6EC5" w:rsidP="00EB534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 main target group for four falls coffee is consumer</w:t>
      </w:r>
      <w:r w:rsidR="00EB534E">
        <w:rPr>
          <w:b/>
        </w:rPr>
        <w:t>s</w:t>
      </w:r>
      <w:r>
        <w:rPr>
          <w:b/>
        </w:rPr>
        <w:t xml:space="preserve"> between the age of 35-55 that </w:t>
      </w:r>
      <w:r w:rsidR="00EB534E">
        <w:rPr>
          <w:b/>
        </w:rPr>
        <w:t xml:space="preserve">are from </w:t>
      </w:r>
      <w:r>
        <w:rPr>
          <w:b/>
        </w:rPr>
        <w:t xml:space="preserve">south eastern part of the </w:t>
      </w:r>
      <w:r w:rsidR="00EB534E">
        <w:rPr>
          <w:b/>
        </w:rPr>
        <w:t>USA and have above average incomes.</w:t>
      </w:r>
      <w:r>
        <w:rPr>
          <w:b/>
        </w:rPr>
        <w:t xml:space="preserve"> </w:t>
      </w:r>
      <w:r w:rsidR="00EB534E">
        <w:rPr>
          <w:b/>
        </w:rPr>
        <w:t xml:space="preserve">This is a mostly accurate age group for the coffee brand they are developing. </w:t>
      </w:r>
    </w:p>
    <w:p w14:paraId="30D25586" w14:textId="77777777" w:rsidR="008B588A" w:rsidRPr="004A3E36" w:rsidRDefault="008B588A">
      <w:pPr>
        <w:rPr>
          <w:b/>
        </w:rPr>
      </w:pPr>
    </w:p>
    <w:p w14:paraId="1027B586" w14:textId="77777777" w:rsidR="008B588A" w:rsidRDefault="00EC6EC5" w:rsidP="00EC6EC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Going forward they </w:t>
      </w:r>
      <w:r w:rsidR="00EB534E">
        <w:rPr>
          <w:b/>
        </w:rPr>
        <w:t xml:space="preserve">could also target the 20-35 age range and develop a high quality coffee that appeals to that slightly younger market. </w:t>
      </w:r>
    </w:p>
    <w:p w14:paraId="5E6B7FDD" w14:textId="77777777" w:rsidR="00EC6EC5" w:rsidRPr="00EC6EC5" w:rsidRDefault="00EC6EC5" w:rsidP="00EC6EC5">
      <w:pPr>
        <w:rPr>
          <w:b/>
        </w:rPr>
      </w:pPr>
    </w:p>
    <w:p w14:paraId="5D15253D" w14:textId="77777777" w:rsidR="008B588A" w:rsidRPr="004A3E36" w:rsidRDefault="008B588A">
      <w:pPr>
        <w:rPr>
          <w:b/>
        </w:rPr>
      </w:pPr>
    </w:p>
    <w:p w14:paraId="0F427AD7" w14:textId="77777777" w:rsidR="008B588A" w:rsidRPr="004A3E36" w:rsidRDefault="008B588A">
      <w:pPr>
        <w:rPr>
          <w:b/>
        </w:rPr>
      </w:pPr>
      <w:r w:rsidRPr="004A3E36">
        <w:rPr>
          <w:b/>
        </w:rPr>
        <w:t>PRODUCT</w:t>
      </w:r>
    </w:p>
    <w:p w14:paraId="046F503E" w14:textId="77777777" w:rsidR="008B588A" w:rsidRPr="00EC6EC5" w:rsidRDefault="00EC6EC5" w:rsidP="00EC6EC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They are </w:t>
      </w:r>
      <w:r w:rsidR="00EB534E">
        <w:rPr>
          <w:b/>
        </w:rPr>
        <w:t>a brand that</w:t>
      </w:r>
      <w:r>
        <w:rPr>
          <w:b/>
        </w:rPr>
        <w:t xml:space="preserve"> </w:t>
      </w:r>
      <w:r w:rsidR="00EB534E">
        <w:rPr>
          <w:b/>
        </w:rPr>
        <w:t>sells</w:t>
      </w:r>
      <w:r>
        <w:rPr>
          <w:b/>
        </w:rPr>
        <w:t xml:space="preserve"> premium coffee that prides </w:t>
      </w:r>
      <w:r w:rsidR="001E5AB3">
        <w:rPr>
          <w:b/>
        </w:rPr>
        <w:t>itself</w:t>
      </w:r>
      <w:r>
        <w:rPr>
          <w:b/>
        </w:rPr>
        <w:t xml:space="preserve"> in being</w:t>
      </w:r>
      <w:r w:rsidR="00EB534E">
        <w:rPr>
          <w:b/>
        </w:rPr>
        <w:t xml:space="preserve"> unique</w:t>
      </w:r>
      <w:r>
        <w:rPr>
          <w:b/>
        </w:rPr>
        <w:t xml:space="preserve"> different and</w:t>
      </w:r>
      <w:r w:rsidR="00EB534E">
        <w:rPr>
          <w:b/>
        </w:rPr>
        <w:t xml:space="preserve"> </w:t>
      </w:r>
      <w:r>
        <w:rPr>
          <w:b/>
        </w:rPr>
        <w:t>hi</w:t>
      </w:r>
      <w:r w:rsidR="00EB534E">
        <w:rPr>
          <w:b/>
        </w:rPr>
        <w:t>gh</w:t>
      </w:r>
      <w:r>
        <w:rPr>
          <w:b/>
        </w:rPr>
        <w:t xml:space="preserve"> quality.</w:t>
      </w:r>
    </w:p>
    <w:p w14:paraId="3D660E99" w14:textId="77777777" w:rsidR="008B588A" w:rsidRPr="004A3E36" w:rsidRDefault="008B588A">
      <w:pPr>
        <w:rPr>
          <w:b/>
        </w:rPr>
      </w:pPr>
    </w:p>
    <w:p w14:paraId="0F4AE6A4" w14:textId="77777777" w:rsidR="008B588A" w:rsidRPr="001E5AB3" w:rsidRDefault="005E3D62" w:rsidP="001E5AB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They should </w:t>
      </w:r>
      <w:r w:rsidR="00F83B11">
        <w:rPr>
          <w:b/>
        </w:rPr>
        <w:t>diversify</w:t>
      </w:r>
      <w:r>
        <w:rPr>
          <w:b/>
        </w:rPr>
        <w:t xml:space="preserve"> the</w:t>
      </w:r>
      <w:r w:rsidR="00EB534E">
        <w:rPr>
          <w:b/>
        </w:rPr>
        <w:t>ir</w:t>
      </w:r>
      <w:r>
        <w:rPr>
          <w:b/>
        </w:rPr>
        <w:t xml:space="preserve"> product line and add more </w:t>
      </w:r>
      <w:r w:rsidR="00EB534E">
        <w:rPr>
          <w:b/>
        </w:rPr>
        <w:t xml:space="preserve">products that would </w:t>
      </w:r>
      <w:r>
        <w:rPr>
          <w:b/>
        </w:rPr>
        <w:t xml:space="preserve"> attract new </w:t>
      </w:r>
      <w:r w:rsidR="00EB534E">
        <w:rPr>
          <w:b/>
        </w:rPr>
        <w:t>customers</w:t>
      </w:r>
      <w:r>
        <w:rPr>
          <w:b/>
        </w:rPr>
        <w:t xml:space="preserve"> </w:t>
      </w:r>
      <w:r w:rsidR="00F83B11">
        <w:rPr>
          <w:b/>
        </w:rPr>
        <w:t>and get more product awareness</w:t>
      </w:r>
      <w:r w:rsidR="00C96C3E">
        <w:rPr>
          <w:b/>
        </w:rPr>
        <w:t>.</w:t>
      </w:r>
    </w:p>
    <w:p w14:paraId="477EDA00" w14:textId="77777777" w:rsidR="008B588A" w:rsidRDefault="008B588A"/>
    <w:p w14:paraId="687E0338" w14:textId="77777777" w:rsidR="008B588A" w:rsidRPr="004A3E36" w:rsidRDefault="008B588A">
      <w:pPr>
        <w:rPr>
          <w:b/>
        </w:rPr>
      </w:pPr>
      <w:r w:rsidRPr="004A3E36">
        <w:rPr>
          <w:b/>
        </w:rPr>
        <w:t>PROMOTION</w:t>
      </w:r>
    </w:p>
    <w:p w14:paraId="454E77A6" w14:textId="77777777" w:rsidR="008B588A" w:rsidRPr="00EC6EC5" w:rsidRDefault="00EC6EC5" w:rsidP="00EC6E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One thing they intend to do to separate them</w:t>
      </w:r>
      <w:r w:rsidR="00C96C3E">
        <w:rPr>
          <w:b/>
        </w:rPr>
        <w:t>selves</w:t>
      </w:r>
      <w:r>
        <w:rPr>
          <w:b/>
        </w:rPr>
        <w:t xml:space="preserve"> from other </w:t>
      </w:r>
      <w:r w:rsidR="00C96C3E">
        <w:rPr>
          <w:b/>
        </w:rPr>
        <w:t>companies</w:t>
      </w:r>
      <w:r>
        <w:rPr>
          <w:b/>
        </w:rPr>
        <w:t xml:space="preserve"> is adding </w:t>
      </w:r>
      <w:r w:rsidR="00C96C3E">
        <w:rPr>
          <w:b/>
        </w:rPr>
        <w:t xml:space="preserve">unique </w:t>
      </w:r>
      <w:r>
        <w:rPr>
          <w:b/>
        </w:rPr>
        <w:t xml:space="preserve">packaging. This comes a cost of </w:t>
      </w:r>
      <w:r w:rsidR="00C96C3E">
        <w:rPr>
          <w:b/>
        </w:rPr>
        <w:t>$</w:t>
      </w:r>
      <w:r>
        <w:rPr>
          <w:b/>
        </w:rPr>
        <w:t xml:space="preserve">1 per package so that in the long run it might cost </w:t>
      </w:r>
      <w:r w:rsidR="00C96C3E">
        <w:rPr>
          <w:b/>
        </w:rPr>
        <w:t>them more.</w:t>
      </w:r>
    </w:p>
    <w:p w14:paraId="6E510241" w14:textId="77777777" w:rsidR="008B588A" w:rsidRPr="004A3E36" w:rsidRDefault="008B588A">
      <w:pPr>
        <w:rPr>
          <w:b/>
        </w:rPr>
      </w:pPr>
    </w:p>
    <w:p w14:paraId="34D0677B" w14:textId="77777777" w:rsidR="008B588A" w:rsidRPr="001E5AB3" w:rsidRDefault="001E5AB3" w:rsidP="001E5A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Another good promotion they do is offering discounts</w:t>
      </w:r>
      <w:r w:rsidR="005E3D62">
        <w:rPr>
          <w:b/>
        </w:rPr>
        <w:t xml:space="preserve"> </w:t>
      </w:r>
      <w:r w:rsidR="00C96C3E">
        <w:rPr>
          <w:b/>
        </w:rPr>
        <w:t>of</w:t>
      </w:r>
      <w:r w:rsidR="005E3D62">
        <w:rPr>
          <w:b/>
        </w:rPr>
        <w:t xml:space="preserve"> 10% to retailers who purchase 150 or more packages of coffee at </w:t>
      </w:r>
      <w:r w:rsidR="00C96C3E">
        <w:rPr>
          <w:b/>
        </w:rPr>
        <w:t>one time</w:t>
      </w:r>
      <w:r w:rsidR="005E3D62">
        <w:rPr>
          <w:b/>
        </w:rPr>
        <w:t>. This is a great way to</w:t>
      </w:r>
      <w:r w:rsidR="00C96C3E">
        <w:rPr>
          <w:b/>
        </w:rPr>
        <w:t xml:space="preserve"> get</w:t>
      </w:r>
      <w:r w:rsidR="005E3D62">
        <w:rPr>
          <w:b/>
        </w:rPr>
        <w:t xml:space="preserve"> the name </w:t>
      </w:r>
      <w:proofErr w:type="gramStart"/>
      <w:r w:rsidR="005E3D62">
        <w:rPr>
          <w:b/>
        </w:rPr>
        <w:t>out</w:t>
      </w:r>
      <w:proofErr w:type="gramEnd"/>
      <w:r w:rsidR="005E3D62">
        <w:rPr>
          <w:b/>
        </w:rPr>
        <w:t xml:space="preserve"> but </w:t>
      </w:r>
      <w:r w:rsidR="00C96C3E">
        <w:rPr>
          <w:b/>
        </w:rPr>
        <w:t>I would also incorporate seasonal sales promotions.</w:t>
      </w:r>
    </w:p>
    <w:p w14:paraId="3A1EBADE" w14:textId="77777777" w:rsidR="008B588A" w:rsidRPr="004A3E36" w:rsidRDefault="008B588A">
      <w:pPr>
        <w:rPr>
          <w:b/>
        </w:rPr>
      </w:pPr>
    </w:p>
    <w:p w14:paraId="47F3A0AD" w14:textId="77777777" w:rsidR="008B588A" w:rsidRPr="004A3E36" w:rsidRDefault="008B588A">
      <w:pPr>
        <w:rPr>
          <w:b/>
        </w:rPr>
      </w:pPr>
      <w:r w:rsidRPr="004A3E36">
        <w:rPr>
          <w:b/>
        </w:rPr>
        <w:t>PLACE (Distribution)</w:t>
      </w:r>
    </w:p>
    <w:p w14:paraId="6867F85E" w14:textId="77777777" w:rsidR="008B588A" w:rsidRPr="00A122C4" w:rsidRDefault="00A122C4" w:rsidP="00A122C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It currently has 4 states that they distribute to all </w:t>
      </w:r>
      <w:r w:rsidR="00AA5B45">
        <w:rPr>
          <w:b/>
        </w:rPr>
        <w:t>within</w:t>
      </w:r>
      <w:r>
        <w:rPr>
          <w:b/>
        </w:rPr>
        <w:t xml:space="preserve"> the south eastern </w:t>
      </w:r>
      <w:proofErr w:type="gramStart"/>
      <w:r>
        <w:rPr>
          <w:b/>
        </w:rPr>
        <w:t>coast line</w:t>
      </w:r>
      <w:proofErr w:type="gramEnd"/>
      <w:r w:rsidR="00AA5B45">
        <w:rPr>
          <w:b/>
        </w:rPr>
        <w:t>;</w:t>
      </w:r>
      <w:r>
        <w:rPr>
          <w:b/>
        </w:rPr>
        <w:t xml:space="preserve"> Virginia , </w:t>
      </w:r>
      <w:r w:rsidR="00AA5B45">
        <w:rPr>
          <w:b/>
        </w:rPr>
        <w:t>N</w:t>
      </w:r>
      <w:r>
        <w:rPr>
          <w:b/>
        </w:rPr>
        <w:t xml:space="preserve">orth Carolina , </w:t>
      </w:r>
      <w:r w:rsidR="00AA5B45">
        <w:rPr>
          <w:b/>
        </w:rPr>
        <w:t>S</w:t>
      </w:r>
      <w:r>
        <w:rPr>
          <w:b/>
        </w:rPr>
        <w:t xml:space="preserve">outh Carolina , and Georgia . </w:t>
      </w:r>
      <w:r w:rsidR="00AA5B45">
        <w:rPr>
          <w:b/>
        </w:rPr>
        <w:t>T</w:t>
      </w:r>
      <w:r>
        <w:rPr>
          <w:b/>
        </w:rPr>
        <w:t>hey also have smaller retailers in Maryland and west Virginia.</w:t>
      </w:r>
    </w:p>
    <w:p w14:paraId="77B02116" w14:textId="77777777" w:rsidR="008B588A" w:rsidRPr="004A3E36" w:rsidRDefault="008B588A">
      <w:pPr>
        <w:rPr>
          <w:b/>
        </w:rPr>
      </w:pPr>
    </w:p>
    <w:p w14:paraId="3AF23B42" w14:textId="77777777" w:rsidR="008B588A" w:rsidRPr="00A122C4" w:rsidRDefault="00F83B11" w:rsidP="00A122C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They are reaching out to more and more distributors and retailers which is </w:t>
      </w:r>
      <w:r w:rsidR="00AA5B45">
        <w:rPr>
          <w:b/>
        </w:rPr>
        <w:t>a great thing to be focusing on when trying to grow your business.</w:t>
      </w:r>
    </w:p>
    <w:p w14:paraId="79D82CF6" w14:textId="77777777" w:rsidR="008B588A" w:rsidRPr="004A3E36" w:rsidRDefault="008B588A">
      <w:pPr>
        <w:rPr>
          <w:b/>
        </w:rPr>
      </w:pPr>
    </w:p>
    <w:p w14:paraId="7541DF56" w14:textId="77777777" w:rsidR="008B588A" w:rsidRPr="004A3E36" w:rsidRDefault="008B588A">
      <w:pPr>
        <w:rPr>
          <w:b/>
        </w:rPr>
      </w:pPr>
      <w:r w:rsidRPr="004A3E36">
        <w:rPr>
          <w:b/>
        </w:rPr>
        <w:t>PRICE</w:t>
      </w:r>
    </w:p>
    <w:p w14:paraId="7B21DDC0" w14:textId="77777777" w:rsidR="008B588A" w:rsidRPr="00A122C4" w:rsidRDefault="00A122C4" w:rsidP="00A122C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The price is more expensive </w:t>
      </w:r>
      <w:r w:rsidR="00F83B11">
        <w:rPr>
          <w:b/>
        </w:rPr>
        <w:t xml:space="preserve">than other coffee brands because it is a </w:t>
      </w:r>
      <w:r w:rsidR="00AA5B45">
        <w:rPr>
          <w:b/>
        </w:rPr>
        <w:t>premium high quality brand</w:t>
      </w:r>
      <w:r w:rsidR="00F83B11">
        <w:rPr>
          <w:b/>
        </w:rPr>
        <w:t>.</w:t>
      </w:r>
    </w:p>
    <w:p w14:paraId="5D450429" w14:textId="77777777" w:rsidR="008B588A" w:rsidRDefault="008B588A"/>
    <w:p w14:paraId="3BBD8B03" w14:textId="77777777" w:rsidR="008B588A" w:rsidRPr="00AA5B45" w:rsidRDefault="00F83B11" w:rsidP="001E5AB3">
      <w:pPr>
        <w:pStyle w:val="ListParagraph"/>
        <w:numPr>
          <w:ilvl w:val="0"/>
          <w:numId w:val="5"/>
        </w:numPr>
        <w:rPr>
          <w:b/>
        </w:rPr>
      </w:pPr>
      <w:r w:rsidRPr="00AA5B45">
        <w:rPr>
          <w:b/>
        </w:rPr>
        <w:t xml:space="preserve">In the future they should work on </w:t>
      </w:r>
      <w:r w:rsidR="00AA5B45">
        <w:rPr>
          <w:b/>
        </w:rPr>
        <w:t>making a line of coffee that is lower priced</w:t>
      </w:r>
      <w:r w:rsidRPr="00AA5B45">
        <w:rPr>
          <w:b/>
        </w:rPr>
        <w:t xml:space="preserve">. </w:t>
      </w:r>
    </w:p>
    <w:p w14:paraId="718ABE10" w14:textId="77777777" w:rsidR="008B588A" w:rsidRDefault="008B588A"/>
    <w:p w14:paraId="72AA730E" w14:textId="77777777" w:rsidR="008B588A" w:rsidRDefault="008B588A">
      <w:r>
        <w:t>ANY ADDITIONAL INSIGHTS?</w:t>
      </w:r>
    </w:p>
    <w:sectPr w:rsidR="008B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C17AE"/>
    <w:multiLevelType w:val="hybridMultilevel"/>
    <w:tmpl w:val="32F09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567EB"/>
    <w:multiLevelType w:val="hybridMultilevel"/>
    <w:tmpl w:val="19345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F404F"/>
    <w:multiLevelType w:val="hybridMultilevel"/>
    <w:tmpl w:val="636EE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300EF"/>
    <w:multiLevelType w:val="hybridMultilevel"/>
    <w:tmpl w:val="2A5C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5752E"/>
    <w:multiLevelType w:val="hybridMultilevel"/>
    <w:tmpl w:val="189C8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DC"/>
    <w:rsid w:val="0014238E"/>
    <w:rsid w:val="001E5AB3"/>
    <w:rsid w:val="00334A19"/>
    <w:rsid w:val="003A733D"/>
    <w:rsid w:val="00441A75"/>
    <w:rsid w:val="004A3E36"/>
    <w:rsid w:val="005A67E3"/>
    <w:rsid w:val="005E3D62"/>
    <w:rsid w:val="00606A46"/>
    <w:rsid w:val="007D7FB0"/>
    <w:rsid w:val="0083156B"/>
    <w:rsid w:val="008B588A"/>
    <w:rsid w:val="00A122C4"/>
    <w:rsid w:val="00AA5B45"/>
    <w:rsid w:val="00BE0B4D"/>
    <w:rsid w:val="00C96C3E"/>
    <w:rsid w:val="00CC2874"/>
    <w:rsid w:val="00D94F56"/>
    <w:rsid w:val="00DC10D0"/>
    <w:rsid w:val="00E0333F"/>
    <w:rsid w:val="00E104DC"/>
    <w:rsid w:val="00EB534E"/>
    <w:rsid w:val="00EC6EC5"/>
    <w:rsid w:val="00F265EB"/>
    <w:rsid w:val="00F83B11"/>
    <w:rsid w:val="00FC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11AE"/>
  <w15:chartTrackingRefBased/>
  <w15:docId w15:val="{FF679BFF-9352-466E-AAC5-FDA1F58D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Elmer\OneDrive\MKT250-Four-Falls-Coffee-Company-Case-Memo-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MKT250-Four-Falls-Coffee-Company-Case-Memo-form.dotx</Template>
  <TotalTime>1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Elmer</dc:creator>
  <cp:keywords/>
  <dc:description/>
  <cp:lastModifiedBy>walkershay325@gmail.com</cp:lastModifiedBy>
  <cp:revision>2</cp:revision>
  <dcterms:created xsi:type="dcterms:W3CDTF">2021-03-15T15:32:00Z</dcterms:created>
  <dcterms:modified xsi:type="dcterms:W3CDTF">2021-03-15T15:32:00Z</dcterms:modified>
</cp:coreProperties>
</file>