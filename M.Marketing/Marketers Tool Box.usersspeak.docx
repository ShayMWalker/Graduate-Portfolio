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77E9" w14:textId="642D0973" w:rsidR="008B588A" w:rsidRPr="00441A75" w:rsidRDefault="008B588A">
      <w:pPr>
        <w:rPr>
          <w:b/>
        </w:rPr>
      </w:pPr>
      <w:r w:rsidRPr="00441A75">
        <w:rPr>
          <w:b/>
        </w:rPr>
        <w:t xml:space="preserve">Marketer’s Toolbox Case Memo Analysis for </w:t>
      </w:r>
      <w:r w:rsidR="00B2519E">
        <w:rPr>
          <w:b/>
        </w:rPr>
        <w:t>California Playsets</w:t>
      </w:r>
    </w:p>
    <w:p w14:paraId="73F4D4D9" w14:textId="77777777" w:rsidR="008B588A" w:rsidRPr="004A3E36" w:rsidRDefault="008B588A">
      <w:pPr>
        <w:rPr>
          <w:b/>
        </w:rPr>
      </w:pPr>
      <w:r w:rsidRPr="004A3E36">
        <w:rPr>
          <w:b/>
        </w:rPr>
        <w:t>TARGET MARKET</w:t>
      </w:r>
    </w:p>
    <w:p w14:paraId="5D15253D" w14:textId="5A15BCE2" w:rsidR="008B588A" w:rsidRPr="00670761" w:rsidRDefault="00EC6EC5" w:rsidP="0067076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The main target group </w:t>
      </w:r>
      <w:r w:rsidR="00B2519E">
        <w:rPr>
          <w:b/>
        </w:rPr>
        <w:t xml:space="preserve">are </w:t>
      </w:r>
      <w:r w:rsidR="00670761">
        <w:rPr>
          <w:b/>
        </w:rPr>
        <w:t xml:space="preserve">individuals who use health care services and social media. </w:t>
      </w:r>
    </w:p>
    <w:p w14:paraId="0F427AD7" w14:textId="77777777" w:rsidR="008B588A" w:rsidRPr="004A3E36" w:rsidRDefault="008B588A">
      <w:pPr>
        <w:rPr>
          <w:b/>
        </w:rPr>
      </w:pPr>
      <w:r w:rsidRPr="004A3E36">
        <w:rPr>
          <w:b/>
        </w:rPr>
        <w:t>PRODUCT</w:t>
      </w:r>
    </w:p>
    <w:p w14:paraId="0FF92F05" w14:textId="276A82CF" w:rsidR="00430193" w:rsidRPr="00670761" w:rsidRDefault="00670761" w:rsidP="0067076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Users Speak is a social media app and website where people can share their insights on health care services, like that of doctors, hospitals, and outpatient services. </w:t>
      </w:r>
    </w:p>
    <w:p w14:paraId="7B04BC46" w14:textId="19626625" w:rsidR="003F7C9D" w:rsidRPr="00B2519E" w:rsidRDefault="008B588A" w:rsidP="00B2519E">
      <w:pPr>
        <w:rPr>
          <w:b/>
        </w:rPr>
      </w:pPr>
      <w:r w:rsidRPr="004A3E36">
        <w:rPr>
          <w:b/>
        </w:rPr>
        <w:t>PROMOTION</w:t>
      </w:r>
    </w:p>
    <w:p w14:paraId="50F6B050" w14:textId="01AFF854" w:rsidR="00B2519E" w:rsidRDefault="00670761" w:rsidP="00B251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Initial promotion was a contest that of advertised, which offered 5 randomly selected registered users the opportunity to win $25 for every comment they posed on users Speak during the month-long period. </w:t>
      </w:r>
    </w:p>
    <w:p w14:paraId="56D66463" w14:textId="4476705A" w:rsidR="00670761" w:rsidRDefault="00670761" w:rsidP="00B251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Advertisements</w:t>
      </w:r>
      <w:r w:rsidR="002F0A76">
        <w:rPr>
          <w:b/>
        </w:rPr>
        <w:t xml:space="preserve"> (TV)</w:t>
      </w:r>
      <w:r>
        <w:rPr>
          <w:b/>
        </w:rPr>
        <w:t xml:space="preserve"> in 10 large cities in the U.S. and Canada</w:t>
      </w:r>
      <w:r w:rsidR="002F0A76">
        <w:rPr>
          <w:b/>
        </w:rPr>
        <w:t xml:space="preserve">. </w:t>
      </w:r>
    </w:p>
    <w:p w14:paraId="0EC102A4" w14:textId="4AB7AC44" w:rsidR="002F0A76" w:rsidRDefault="002F0A76" w:rsidP="00B251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Email list (?)</w:t>
      </w:r>
    </w:p>
    <w:p w14:paraId="47F3A0AD" w14:textId="77777777" w:rsidR="008B588A" w:rsidRPr="004A3E36" w:rsidRDefault="008B588A">
      <w:pPr>
        <w:rPr>
          <w:b/>
        </w:rPr>
      </w:pPr>
      <w:r w:rsidRPr="004A3E36">
        <w:rPr>
          <w:b/>
        </w:rPr>
        <w:t>PLACE (Distribution)</w:t>
      </w:r>
    </w:p>
    <w:p w14:paraId="6867F85E" w14:textId="6DFCC32D" w:rsidR="008B588A" w:rsidRPr="00A122C4" w:rsidRDefault="00B2519E" w:rsidP="00A122C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Currently </w:t>
      </w:r>
      <w:r w:rsidR="002F0A76">
        <w:rPr>
          <w:b/>
        </w:rPr>
        <w:t>operates in the U.S. and Canada.</w:t>
      </w:r>
    </w:p>
    <w:p w14:paraId="7541DF56" w14:textId="77777777" w:rsidR="008B588A" w:rsidRPr="004A3E36" w:rsidRDefault="008B588A">
      <w:pPr>
        <w:rPr>
          <w:b/>
        </w:rPr>
      </w:pPr>
      <w:r w:rsidRPr="004A3E36">
        <w:rPr>
          <w:b/>
        </w:rPr>
        <w:t>PRICE</w:t>
      </w:r>
    </w:p>
    <w:p w14:paraId="718ABE10" w14:textId="3636E302" w:rsidR="008B588A" w:rsidRPr="002F0A76" w:rsidRDefault="002F0A76" w:rsidP="002F0A76">
      <w:pPr>
        <w:pStyle w:val="ListParagraph"/>
        <w:numPr>
          <w:ilvl w:val="0"/>
          <w:numId w:val="5"/>
        </w:numPr>
      </w:pPr>
      <w:r>
        <w:rPr>
          <w:b/>
        </w:rPr>
        <w:t>Free (?)</w:t>
      </w:r>
    </w:p>
    <w:p w14:paraId="72AF94DF" w14:textId="63E7010B" w:rsidR="002F0A76" w:rsidRDefault="002F0A76" w:rsidP="002F0A76">
      <w:pPr>
        <w:pStyle w:val="ListParagraph"/>
        <w:numPr>
          <w:ilvl w:val="0"/>
          <w:numId w:val="5"/>
        </w:numPr>
      </w:pPr>
      <w:r>
        <w:rPr>
          <w:b/>
        </w:rPr>
        <w:t xml:space="preserve">Possibility to expand to a paid subscription for access to certain </w:t>
      </w:r>
      <w:proofErr w:type="gramStart"/>
      <w:r>
        <w:rPr>
          <w:b/>
        </w:rPr>
        <w:t>features</w:t>
      </w:r>
      <w:proofErr w:type="gramEnd"/>
    </w:p>
    <w:p w14:paraId="28D5AE60" w14:textId="40B80B74" w:rsidR="003F7C9D" w:rsidRDefault="008B588A">
      <w:r>
        <w:t>ANY ADDITIONAL INSIGHTS?</w:t>
      </w:r>
    </w:p>
    <w:p w14:paraId="511CA095" w14:textId="76830714" w:rsidR="003F7C9D" w:rsidRDefault="003F7C9D">
      <w:r>
        <w:t>My Recommendations:</w:t>
      </w:r>
    </w:p>
    <w:p w14:paraId="7501A390" w14:textId="64289C31" w:rsidR="002F0A76" w:rsidRDefault="002F0A76" w:rsidP="002F0A76">
      <w:pPr>
        <w:pStyle w:val="ListParagraph"/>
        <w:numPr>
          <w:ilvl w:val="0"/>
          <w:numId w:val="7"/>
        </w:numPr>
      </w:pPr>
      <w:r>
        <w:t xml:space="preserve">In order to be competitive, I think that Users Speak should look to partner with hospitals across the U.S. and in Canada. Many hospitals User interfaces for their </w:t>
      </w:r>
      <w:proofErr w:type="gramStart"/>
      <w:r>
        <w:t>patients</w:t>
      </w:r>
      <w:proofErr w:type="gramEnd"/>
      <w:r>
        <w:t xml:space="preserve"> portals are not well utilized and I think that when combined with a social media site they would be much easier to use and understand. </w:t>
      </w:r>
    </w:p>
    <w:p w14:paraId="04FCED01" w14:textId="45DF4DE2" w:rsidR="002F0A76" w:rsidRDefault="002F0A76" w:rsidP="002F0A76">
      <w:pPr>
        <w:pStyle w:val="ListParagraph"/>
        <w:numPr>
          <w:ilvl w:val="0"/>
          <w:numId w:val="7"/>
        </w:numPr>
      </w:pPr>
      <w:r>
        <w:t xml:space="preserve">I am not sure that the best viable option in for a paid subscription, I think they need to revise and revisit their research to define and target a more specific market. Once they know what demographic to target then they can advertise more effectively and gain more traction. </w:t>
      </w:r>
    </w:p>
    <w:p w14:paraId="22BBC0AD" w14:textId="035CD235" w:rsidR="002F0A76" w:rsidRDefault="002F0A76" w:rsidP="002F0A76">
      <w:pPr>
        <w:pStyle w:val="ListParagraph"/>
        <w:numPr>
          <w:ilvl w:val="0"/>
          <w:numId w:val="7"/>
        </w:numPr>
      </w:pPr>
      <w:r>
        <w:t xml:space="preserve">I am proud that the Wilson’s are allowing their employees to have a voice and suggest options. </w:t>
      </w:r>
    </w:p>
    <w:p w14:paraId="1AF8F327" w14:textId="302608B2" w:rsidR="00116233" w:rsidRDefault="00116233" w:rsidP="002F0A76">
      <w:pPr>
        <w:pStyle w:val="ListParagraph"/>
        <w:numPr>
          <w:ilvl w:val="0"/>
          <w:numId w:val="7"/>
        </w:numPr>
      </w:pPr>
      <w:r>
        <w:t xml:space="preserve">They should invest in their infrastructure to make sure that their app and website experience NO downtime as this makes users very upset. </w:t>
      </w:r>
    </w:p>
    <w:p w14:paraId="3E286B22" w14:textId="1201FA6A" w:rsidR="00116233" w:rsidRDefault="00116233" w:rsidP="00116233">
      <w:pPr>
        <w:ind w:left="720"/>
      </w:pPr>
    </w:p>
    <w:p w14:paraId="60354122" w14:textId="301FF69D" w:rsidR="00B2519E" w:rsidRDefault="00B2519E" w:rsidP="00B2519E"/>
    <w:sectPr w:rsidR="00B251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119D7" w14:textId="77777777" w:rsidR="00285363" w:rsidRDefault="00285363" w:rsidP="00A13ED7">
      <w:pPr>
        <w:spacing w:after="0"/>
      </w:pPr>
      <w:r>
        <w:separator/>
      </w:r>
    </w:p>
  </w:endnote>
  <w:endnote w:type="continuationSeparator" w:id="0">
    <w:p w14:paraId="54305996" w14:textId="77777777" w:rsidR="00285363" w:rsidRDefault="00285363" w:rsidP="00A13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229C6" w14:textId="77777777" w:rsidR="00285363" w:rsidRDefault="00285363" w:rsidP="00A13ED7">
      <w:pPr>
        <w:spacing w:after="0"/>
      </w:pPr>
      <w:r>
        <w:separator/>
      </w:r>
    </w:p>
  </w:footnote>
  <w:footnote w:type="continuationSeparator" w:id="0">
    <w:p w14:paraId="72048332" w14:textId="77777777" w:rsidR="00285363" w:rsidRDefault="00285363" w:rsidP="00A13E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FB79" w14:textId="13A90871" w:rsidR="00A13ED7" w:rsidRDefault="00A13ED7">
    <w:pPr>
      <w:pStyle w:val="Header"/>
    </w:pPr>
    <w:r>
      <w:t>Shay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71149"/>
    <w:multiLevelType w:val="hybridMultilevel"/>
    <w:tmpl w:val="327893EA"/>
    <w:lvl w:ilvl="0" w:tplc="9E06C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94A5D"/>
    <w:multiLevelType w:val="hybridMultilevel"/>
    <w:tmpl w:val="E946A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C17AE"/>
    <w:multiLevelType w:val="hybridMultilevel"/>
    <w:tmpl w:val="32F0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567EB"/>
    <w:multiLevelType w:val="hybridMultilevel"/>
    <w:tmpl w:val="1934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F404F"/>
    <w:multiLevelType w:val="hybridMultilevel"/>
    <w:tmpl w:val="636E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300EF"/>
    <w:multiLevelType w:val="hybridMultilevel"/>
    <w:tmpl w:val="2A5C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5752E"/>
    <w:multiLevelType w:val="hybridMultilevel"/>
    <w:tmpl w:val="189C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DC"/>
    <w:rsid w:val="00116233"/>
    <w:rsid w:val="0014238E"/>
    <w:rsid w:val="001C04D1"/>
    <w:rsid w:val="001E5AB3"/>
    <w:rsid w:val="00285363"/>
    <w:rsid w:val="002F0A76"/>
    <w:rsid w:val="00334A19"/>
    <w:rsid w:val="003A733D"/>
    <w:rsid w:val="003F7C9D"/>
    <w:rsid w:val="00430193"/>
    <w:rsid w:val="00441A75"/>
    <w:rsid w:val="004A3E36"/>
    <w:rsid w:val="005A67E3"/>
    <w:rsid w:val="005E3D62"/>
    <w:rsid w:val="00606A46"/>
    <w:rsid w:val="00670761"/>
    <w:rsid w:val="007D7FB0"/>
    <w:rsid w:val="0083156B"/>
    <w:rsid w:val="008B588A"/>
    <w:rsid w:val="008F57F1"/>
    <w:rsid w:val="009A73EF"/>
    <w:rsid w:val="009E5CA9"/>
    <w:rsid w:val="00A122C4"/>
    <w:rsid w:val="00A13ED7"/>
    <w:rsid w:val="00AA5B45"/>
    <w:rsid w:val="00B2519E"/>
    <w:rsid w:val="00BC12B0"/>
    <w:rsid w:val="00BE0B4D"/>
    <w:rsid w:val="00C96C3E"/>
    <w:rsid w:val="00CC2874"/>
    <w:rsid w:val="00D94F56"/>
    <w:rsid w:val="00DC10D0"/>
    <w:rsid w:val="00E0333F"/>
    <w:rsid w:val="00E104DC"/>
    <w:rsid w:val="00EB534E"/>
    <w:rsid w:val="00EC6EC5"/>
    <w:rsid w:val="00F83B11"/>
    <w:rsid w:val="00FC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11AE"/>
  <w15:chartTrackingRefBased/>
  <w15:docId w15:val="{FF679BFF-9352-466E-AAC5-FDA1F58D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E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3ED7"/>
  </w:style>
  <w:style w:type="paragraph" w:styleId="Footer">
    <w:name w:val="footer"/>
    <w:basedOn w:val="Normal"/>
    <w:link w:val="FooterChar"/>
    <w:uiPriority w:val="99"/>
    <w:unhideWhenUsed/>
    <w:rsid w:val="00A13E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Elmer\OneDrive\MKT250-Four-Falls-Coffee-Company-Case-Memo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MKT250-Four-Falls-Coffee-Company-Case-Memo-form.dotx</Template>
  <TotalTime>41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Elmer</dc:creator>
  <cp:keywords/>
  <dc:description/>
  <cp:lastModifiedBy>walkershay325@gmail.com</cp:lastModifiedBy>
  <cp:revision>3</cp:revision>
  <dcterms:created xsi:type="dcterms:W3CDTF">2021-04-06T19:03:00Z</dcterms:created>
  <dcterms:modified xsi:type="dcterms:W3CDTF">2021-04-06T19:43:00Z</dcterms:modified>
</cp:coreProperties>
</file>